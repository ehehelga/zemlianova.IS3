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A5" w:rsidRDefault="006C1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C11A5" w:rsidRDefault="006C11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:rsidR="006C11A5" w:rsidRDefault="006C1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:rsidR="006C11A5" w:rsidRDefault="006C11A5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Институт прикладной математики и компьютерных наук </w:t>
      </w:r>
    </w:p>
    <w:p w:rsidR="006C11A5" w:rsidRDefault="006C11A5">
      <w:pPr>
        <w:jc w:val="center"/>
      </w:pPr>
    </w:p>
    <w:p w:rsidR="006C11A5" w:rsidRDefault="006C11A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autoSpaceDE w:val="0"/>
        <w:autoSpaceDN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6C11A5" w:rsidRDefault="006C11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«Интеллектуальные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6C11A5" w:rsidRDefault="006C11A5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>
        <w:t xml:space="preserve"> </w:t>
      </w:r>
      <w:r>
        <w:rPr>
          <w:rFonts w:ascii="Times New Roman" w:hAnsi="Times New Roman" w:cs="&quot;Times New Roman&quot;"/>
          <w:sz w:val="28"/>
        </w:rPr>
        <w:t>Реализация с помощью нейронной сети конвертер валют из долларов в евро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:rsidR="006C11A5" w:rsidRDefault="006C11A5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ind w:left="6096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Pr="00A05DF8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Выполнила</w:t>
      </w: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студентка группы №</w:t>
      </w: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931901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11A5" w:rsidRDefault="006C11A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Землянова Ольга</w:t>
      </w:r>
    </w:p>
    <w:p w:rsidR="006C11A5" w:rsidRDefault="006C11A5">
      <w:pPr>
        <w:spacing w:after="0" w:line="240" w:lineRule="auto"/>
        <w:ind w:left="5954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C11A5" w:rsidRDefault="006C11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1A5" w:rsidRDefault="006C11A5">
      <w:pPr>
        <w:jc w:val="center"/>
      </w:pPr>
      <w:r>
        <w:t xml:space="preserve">  </w:t>
      </w:r>
    </w:p>
    <w:p w:rsidR="006C11A5" w:rsidRDefault="006C11A5">
      <w:pPr>
        <w:jc w:val="center"/>
      </w:pPr>
    </w:p>
    <w:p w:rsidR="006C11A5" w:rsidRDefault="006C11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8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New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&quot;Times New Roman&quot;"/>
          <w:sz w:val="28"/>
        </w:rPr>
        <w:t>понять принцип работы нейронной сети и научиться использовать его в реальных задачах.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8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8"/>
        </w:rPr>
        <w:t>Постановка задачи: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&quot;Times New Roman&quot;"/>
          <w:sz w:val="28"/>
        </w:rPr>
        <w:t>реализовать с помощью нейронной сети конвертер валют из долларов в евро</w:t>
      </w:r>
      <w:r>
        <w:rPr>
          <w:rFonts w:ascii="Times New Roman" w:hAnsi="Times New Roman" w:cs="TimesNewRoman"/>
          <w:color w:val="000000"/>
          <w:sz w:val="28"/>
          <w:szCs w:val="20"/>
        </w:rPr>
        <w:t>.</w:t>
      </w:r>
    </w:p>
    <w:p w:rsidR="006C11A5" w:rsidRDefault="006C11A5">
      <w:pPr>
        <w:jc w:val="both"/>
        <w:rPr>
          <w:rFonts w:ascii="Times New Roman" w:hAnsi="Times New Roman" w:cs="&quot;Times New Roman&quot;"/>
          <w:sz w:val="28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Метод решения задачи:</w:t>
      </w:r>
      <w:r>
        <w:rPr>
          <w:rFonts w:ascii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&quot;Times New Roman&quot;"/>
          <w:sz w:val="28"/>
        </w:rPr>
        <w:t>разработка алгоритма с помощью объектно-ориентированного подхода и его реализация в программе Visual Studio на языке C++.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Структурная схема алгоритма:</w:t>
      </w:r>
    </w:p>
    <w:p w:rsidR="006C11A5" w:rsidRDefault="006C11A5">
      <w:pPr>
        <w:jc w:val="center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 w:rsidRPr="00D67951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420pt;height:266.25pt;visibility:visible">
            <v:imagedata r:id="rId4" o:title=""/>
          </v:shape>
        </w:pict>
      </w:r>
    </w:p>
    <w:p w:rsidR="006C11A5" w:rsidRDefault="006C11A5">
      <w:pPr>
        <w:jc w:val="both"/>
        <w:rPr>
          <w:rFonts w:ascii="Times New Roman" w:hAnsi="Times New Roman" w:cs="&quot;Times New Roman&quot;"/>
          <w:sz w:val="28"/>
        </w:rPr>
      </w:pPr>
      <w:r>
        <w:rPr>
          <w:rFonts w:ascii="Times New Roman" w:hAnsi="Times New Roman" w:cs="&quot;Times New Roman&quot;"/>
          <w:b/>
          <w:bCs/>
          <w:sz w:val="28"/>
        </w:rPr>
        <w:t>Нейронная сеть</w:t>
      </w:r>
      <w:r>
        <w:rPr>
          <w:rFonts w:ascii="Times New Roman" w:hAnsi="Times New Roman" w:cs="&quot;Times New Roman&quot;"/>
          <w:sz w:val="28"/>
        </w:rPr>
        <w:t xml:space="preserve"> – это множество связанных между собой нейронов; входные сигналы одних нейронов являются выходными сигналами для других.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&quot;Times New Roman&quot;"/>
          <w:sz w:val="28"/>
        </w:rPr>
        <w:t>В нашей работе реализован подход обучения с учителем, то есть используется заранее сформированное множество обучающих примеров. А также используется алгоритм обратного распространения ошибки, чтобы минимизировать отклонения реальных значений выходных сигналов нейронной сети от требуемых.</w:t>
      </w:r>
    </w:p>
    <w:p w:rsidR="006C11A5" w:rsidRDefault="006C11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Простое объяснение работы нашей нейронной сети: наша нейронная сеть способна преобразовывать одну величину в другую. Мы вправе сами выбрать, что это будет за величина, например: километры в метры, секунды в минуты, доллары в евро и т.д.</w:t>
      </w:r>
    </w:p>
    <w:p w:rsidR="006C11A5" w:rsidRDefault="006C11A5">
      <w:pPr>
        <w:jc w:val="both"/>
        <w:rPr>
          <w:rFonts w:ascii="Times New Roman" w:hAnsi="Times New Roman" w:cs="&quot;Times New Roman&quot;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же образом это происходит? Мы обучаем нашу ИНС с помощью метода "с учителем". Соответственно, учителем тут выступают 2 заданные величины: курс доллара и евро, взятых из гугла. Таким образом, мы как бы говорим нашей нейронной сети: смотри, вот в таком количестве содержится столько, так что давай, учись, потом приду, спрошу, сколько содержится в </w:t>
      </w:r>
      <w:r>
        <w:rPr>
          <w:rFonts w:ascii="Times New Roman" w:hAnsi="Times New Roman" w:cs="&quot;Times New Roman&quot;"/>
          <w:sz w:val="28"/>
          <w:szCs w:val="28"/>
        </w:rPr>
        <w:t>другом количестве, и не дай Бог не ответишь! Далее наша нейронная сеть начинает изучать данные и подстраивать вес, с помощью которого она и запоминает коэффициент, на который нужно менять то или иное значение. И так мы получаем результат, четкость которого зависит от "скорости обучаемости", которую мы дали нашей ИНС.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 xml:space="preserve">Получение данных от “учителя”.  </w:t>
      </w:r>
      <w:r>
        <w:rPr>
          <w:rFonts w:ascii="Times New Roman" w:hAnsi="Times New Roman" w:cs="TimesNewRoman"/>
          <w:color w:val="000000"/>
          <w:sz w:val="28"/>
          <w:szCs w:val="20"/>
        </w:rPr>
        <w:t xml:space="preserve">Вводим два массива данных USD и EU для доллара и евро соответственно. 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 xml:space="preserve">Вычисление выходных значений. </w:t>
      </w:r>
      <w:r>
        <w:rPr>
          <w:rFonts w:ascii="Times New Roman" w:hAnsi="Times New Roman" w:cs="TimesNewRoman"/>
          <w:color w:val="000000"/>
          <w:sz w:val="28"/>
          <w:szCs w:val="20"/>
        </w:rPr>
        <w:t xml:space="preserve">В методе ProcessInputdata мы считаем нейрон, умножая вход на вес. Вес которого в дальнейшем будет корректироваться в методе Train. Также реализван обратрый метод вывода RestoreInputdata, чтобы получить значения долларов из евро. </w:t>
      </w:r>
    </w:p>
    <w:p w:rsidR="006C11A5" w:rsidRPr="00DE35A0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 xml:space="preserve">Вычисление ошибки. </w:t>
      </w:r>
      <w:r>
        <w:rPr>
          <w:rFonts w:ascii="Times New Roman" w:hAnsi="Times New Roman" w:cs="TimesNewRoman"/>
          <w:color w:val="000000"/>
          <w:sz w:val="28"/>
          <w:szCs w:val="20"/>
        </w:rPr>
        <w:t xml:space="preserve">Вычисление ошибки происходит методом обратного распространения ошибки, то есть ожидаемый результат минус актуальный. 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Изменение весовых коэффициентов.</w:t>
      </w:r>
      <w:r>
        <w:rPr>
          <w:rFonts w:ascii="Times New Roman" w:hAnsi="Times New Roman" w:cs="TimesNewRoman"/>
          <w:color w:val="000000"/>
          <w:sz w:val="28"/>
          <w:szCs w:val="20"/>
        </w:rPr>
        <w:t xml:space="preserve"> Далее нужно изменить вес после того, как вычислили величину ошибку, меняем вес для более точного получения результата.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Листинг программы:</w:t>
      </w:r>
    </w:p>
    <w:p w:rsidR="006C11A5" w:rsidRPr="00DE35A0" w:rsidRDefault="006C11A5">
      <w:pPr>
        <w:jc w:val="both"/>
        <w:rPr>
          <w:rFonts w:ascii="Times New Roman" w:hAnsi="Times New Roman" w:cs="TimesNewRoman"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 xml:space="preserve">Ссылка на </w:t>
      </w:r>
      <w:r>
        <w:rPr>
          <w:rFonts w:ascii="Times New Roman" w:hAnsi="Times New Roman" w:cs="TimesNewRoman"/>
          <w:b/>
          <w:bCs/>
          <w:color w:val="000000"/>
          <w:sz w:val="28"/>
          <w:szCs w:val="20"/>
          <w:lang w:val="en-US"/>
        </w:rPr>
        <w:t>GitHub</w:t>
      </w:r>
      <w:r w:rsidRPr="00DE35A0">
        <w:rPr>
          <w:rFonts w:ascii="Times New Roman" w:hAnsi="Times New Roman" w:cs="TimesNewRoman"/>
          <w:b/>
          <w:bCs/>
          <w:color w:val="000000"/>
          <w:sz w:val="28"/>
          <w:szCs w:val="20"/>
        </w:rPr>
        <w:t xml:space="preserve">: </w:t>
      </w:r>
      <w:hyperlink r:id="rId5" w:history="1"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https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://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github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.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com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/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ehehelga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/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zemlianova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.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IS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</w:rPr>
          <w:t>3.</w:t>
        </w:r>
        <w:r w:rsidRPr="00F828DA">
          <w:rPr>
            <w:rStyle w:val="Hyperlink"/>
            <w:rFonts w:ascii="Times New Roman" w:hAnsi="Times New Roman" w:cs="TimesNewRoman"/>
            <w:bCs/>
            <w:sz w:val="28"/>
            <w:szCs w:val="20"/>
            <w:lang w:val="en-US"/>
          </w:rPr>
          <w:t>git</w:t>
        </w:r>
      </w:hyperlink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#include &lt;iostream&gt;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using namespace std;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>class neuron { //класс, обозначающий наш нейрон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double w = rand()%2; //</w:t>
      </w:r>
      <w:r>
        <w:rPr>
          <w:rFonts w:ascii="Times New Roman" w:hAnsi="Times New Roman" w:cs="TimesNewRoman"/>
          <w:color w:val="000000"/>
          <w:sz w:val="28"/>
          <w:szCs w:val="20"/>
        </w:rPr>
        <w:t>значение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веса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public: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r>
        <w:rPr>
          <w:rFonts w:ascii="Times New Roman" w:hAnsi="Times New Roman" w:cs="TimesNewRoman"/>
          <w:color w:val="000000"/>
          <w:sz w:val="28"/>
          <w:szCs w:val="20"/>
        </w:rPr>
        <w:t>double ProccesInputdata(double input) { //метод, отвечающий за вывод значения, просчитанного нейроном == вход*вес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    return (input * w);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}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double  RestoreInputData(double output) { //обратный метод вывода, для получения из выхода значение входа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    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return (output / w);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}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void Train(double input, double expected){ //</w:t>
      </w:r>
      <w:r>
        <w:rPr>
          <w:rFonts w:ascii="Times New Roman" w:hAnsi="Times New Roman" w:cs="TimesNewRoman"/>
          <w:color w:val="000000"/>
          <w:sz w:val="28"/>
          <w:szCs w:val="20"/>
        </w:rPr>
        <w:t>метод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тренировки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нейрона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r>
        <w:rPr>
          <w:rFonts w:ascii="Times New Roman" w:hAnsi="Times New Roman" w:cs="TimesNewRoman"/>
          <w:color w:val="000000"/>
          <w:sz w:val="28"/>
          <w:szCs w:val="20"/>
        </w:rPr>
        <w:t>double actresult = input * w; //результат, полученный нерйоном на данный момент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    LastError = expected - actresult; //величина ошибки на данный момент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    double correct = (LastError / actresult)*speed; //величина треубемой корректировки на данный момент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    w += correct; //изменение веса на величину корректировки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}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double LastError;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double speed=0.000001; //</w:t>
      </w:r>
      <w:r>
        <w:rPr>
          <w:rFonts w:ascii="Times New Roman" w:hAnsi="Times New Roman" w:cs="TimesNewRoman"/>
          <w:color w:val="000000"/>
          <w:sz w:val="28"/>
          <w:szCs w:val="20"/>
        </w:rPr>
        <w:t>скорость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обучения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нейрона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. </w:t>
      </w:r>
      <w:r>
        <w:rPr>
          <w:rFonts w:ascii="Times New Roman" w:hAnsi="Times New Roman" w:cs="TimesNewRoman"/>
          <w:color w:val="000000"/>
          <w:sz w:val="28"/>
          <w:szCs w:val="20"/>
        </w:rPr>
        <w:t>Чем ниже - тем качественнее, но медленнее.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>};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>int main()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>{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double USD[5] = { 1,7,12,15,28 };                   //"учитель", обозначающий 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double EU[5] = { 0.82, 5.79, 9.91, 12.38, 23.11 };    //настоящее значение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int r = rand() % 5;</w:t>
      </w:r>
    </w:p>
    <w:p w:rsidR="006C11A5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neuron n; //создание объекта "нейрон"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 xml:space="preserve">    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>int i = 0;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while (n.LastError &gt; n.speed || n.LastError &lt; -n.speed) {           //</w:t>
      </w:r>
      <w:r>
        <w:rPr>
          <w:rFonts w:ascii="Times New Roman" w:hAnsi="Times New Roman" w:cs="TimesNewRoman"/>
          <w:color w:val="000000"/>
          <w:sz w:val="28"/>
          <w:szCs w:val="20"/>
        </w:rPr>
        <w:t>цикл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обучения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i++;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n.Train(USD[r], EU[r]);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if (i % 10000 == 0) {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    cout &lt;&lt; "error's number: " &lt;&lt; i &lt;&lt; " Error: " &lt;&lt; n.LastError &lt;&lt; endl;    //</w:t>
      </w:r>
      <w:r>
        <w:rPr>
          <w:rFonts w:ascii="Times New Roman" w:hAnsi="Times New Roman" w:cs="TimesNewRoman"/>
          <w:color w:val="000000"/>
          <w:sz w:val="28"/>
          <w:szCs w:val="20"/>
        </w:rPr>
        <w:t>вывод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информации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об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обучении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: </w:t>
      </w:r>
      <w:r>
        <w:rPr>
          <w:rFonts w:ascii="Times New Roman" w:hAnsi="Times New Roman" w:cs="TimesNewRoman"/>
          <w:color w:val="000000"/>
          <w:sz w:val="28"/>
          <w:szCs w:val="20"/>
        </w:rPr>
        <w:t>попытка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и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значение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NewRoman"/>
          <w:color w:val="000000"/>
          <w:sz w:val="28"/>
          <w:szCs w:val="20"/>
        </w:rPr>
        <w:t>ошибки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    }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}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"100 dollars equals " &lt;&lt; n.ProccesInputdata(100) &lt;&lt; " euro" &lt;&lt; endl;               //</w:t>
      </w:r>
      <w:r>
        <w:rPr>
          <w:rFonts w:ascii="Times New Roman" w:hAnsi="Times New Roman" w:cs="TimesNewRoman"/>
          <w:color w:val="000000"/>
          <w:sz w:val="28"/>
          <w:szCs w:val="20"/>
        </w:rPr>
        <w:t>финальные</w:t>
      </w: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"10 euro equals " &lt;&lt; n.RestoreInputData(10) &lt;&lt; " dollars" &lt;&lt; endl;          //</w:t>
      </w:r>
      <w:r>
        <w:rPr>
          <w:rFonts w:ascii="Times New Roman" w:hAnsi="Times New Roman" w:cs="TimesNewRoman"/>
          <w:color w:val="000000"/>
          <w:sz w:val="28"/>
          <w:szCs w:val="20"/>
        </w:rPr>
        <w:t>ответы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"40 dollars equals " &lt;&lt; n.ProccesInputdata(40) &lt;&lt; " euro" &lt;&lt; endl;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"50 euro equals " &lt;&lt; n.RestoreInputData(50) &lt;&lt; " dollars" &lt;&lt; endl;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"3 dollars equals " &lt;&lt; n.ProccesInputdata(3) &lt;&lt; " euro" &lt;&lt; endl;</w:t>
      </w:r>
    </w:p>
    <w:p w:rsidR="006C11A5" w:rsidRPr="00A05DF8" w:rsidRDefault="006C11A5">
      <w:pPr>
        <w:jc w:val="both"/>
        <w:rPr>
          <w:rFonts w:ascii="Times New Roman" w:hAnsi="Times New Roman" w:cs="TimesNewRoman"/>
          <w:color w:val="000000"/>
          <w:sz w:val="28"/>
          <w:szCs w:val="20"/>
          <w:lang w:val="en-US"/>
        </w:rPr>
      </w:pPr>
      <w:r w:rsidRPr="00A05DF8">
        <w:rPr>
          <w:rFonts w:ascii="Times New Roman" w:hAnsi="Times New Roman" w:cs="TimesNewRoman"/>
          <w:color w:val="000000"/>
          <w:sz w:val="28"/>
          <w:szCs w:val="20"/>
          <w:lang w:val="en-US"/>
        </w:rPr>
        <w:t xml:space="preserve">    cout &lt;&lt; "356 euro equals " &lt;&lt; n.RestoreInputData(356) &lt;&lt; " dollars" &lt;&lt; endl;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color w:val="000000"/>
          <w:sz w:val="28"/>
          <w:szCs w:val="20"/>
        </w:rPr>
        <w:t>}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Результаты работы алгоритма:</w: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 w:rsidRPr="00D67951">
        <w:rPr>
          <w:noProof/>
          <w:lang w:eastAsia="ru-RU"/>
        </w:rPr>
        <w:pict>
          <v:shape id="shape1026" o:spid="_x0000_i1026" type="#_x0000_t75" style="width:4in;height:311.25pt;visibility:visible">
            <v:imagedata r:id="rId6" o:title="" croptop="8010f" cropbottom="27035f" cropleft="3531f" cropright="47156f"/>
          </v:shape>
        </w:pict>
      </w:r>
    </w:p>
    <w:p w:rsidR="006C11A5" w:rsidRDefault="006C11A5">
      <w:pPr>
        <w:jc w:val="both"/>
        <w:rPr>
          <w:rFonts w:ascii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hAnsi="Times New Roman" w:cs="TimesNewRoman"/>
          <w:b/>
          <w:bCs/>
          <w:color w:val="000000"/>
          <w:sz w:val="28"/>
          <w:szCs w:val="20"/>
        </w:rPr>
        <w:t>Вывод:</w:t>
      </w:r>
    </w:p>
    <w:p w:rsidR="006C11A5" w:rsidRDefault="006C11A5">
      <w:pPr>
        <w:jc w:val="both"/>
      </w:pPr>
      <w:r>
        <w:rPr>
          <w:rFonts w:ascii="Times New Roman" w:hAnsi="Times New Roman" w:cs="-apple-system"/>
          <w:sz w:val="28"/>
          <w:szCs w:val="28"/>
        </w:rPr>
        <w:t>Применение нейронной сети не может выдать точной результат, а выдает максимально приближенный. Но нейронные сети затронули почти каждый аспект жизни человека, так как применяются в разных сферах, и могут подстраиваться под нужные задачи.</w:t>
      </w:r>
    </w:p>
    <w:sectPr w:rsidR="006C11A5" w:rsidSect="00302B61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??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&quot;Times New Roman&quot;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-apple-syste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2B61"/>
    <w:rsid w:val="00302B61"/>
    <w:rsid w:val="006C11A5"/>
    <w:rsid w:val="008728A0"/>
    <w:rsid w:val="00A05DF8"/>
    <w:rsid w:val="00CA5BB5"/>
    <w:rsid w:val="00D67951"/>
    <w:rsid w:val="00DE35A0"/>
    <w:rsid w:val="00EB19F7"/>
    <w:rsid w:val="00F8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??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B6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02B61"/>
    <w:rPr>
      <w:rFonts w:cs="Times New Roman"/>
      <w:color w:val="000000"/>
      <w:u w:val="single"/>
    </w:rPr>
  </w:style>
  <w:style w:type="character" w:styleId="FollowedHyperlink">
    <w:name w:val="FollowedHyperlink"/>
    <w:basedOn w:val="DefaultParagraphFont"/>
    <w:uiPriority w:val="99"/>
    <w:rsid w:val="00DE35A0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ehehelga/zemlianova.IS3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5</Pages>
  <Words>791</Words>
  <Characters>4513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2021-05-28T05:05:00Z</dcterms:created>
  <dcterms:modified xsi:type="dcterms:W3CDTF">2022-04-13T11:33:00Z</dcterms:modified>
</cp:coreProperties>
</file>